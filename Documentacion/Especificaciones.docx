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2AE" w:rsidRDefault="00921B7A" w:rsidP="00921B7A">
      <w:pPr>
        <w:pStyle w:val="Ttulo"/>
      </w:pPr>
      <w:r>
        <w:t>Red Social FIUBA</w:t>
      </w:r>
    </w:p>
    <w:p w:rsidR="00921B7A" w:rsidRDefault="00921B7A" w:rsidP="00921B7A">
      <w:pPr>
        <w:pStyle w:val="Ttulo1"/>
      </w:pPr>
      <w:r>
        <w:t>75.52 Taller de Programacion</w:t>
      </w:r>
    </w:p>
    <w:p w:rsidR="00921B7A" w:rsidRDefault="00921B7A" w:rsidP="00921B7A">
      <w:pPr>
        <w:pStyle w:val="Ttulo1"/>
      </w:pPr>
      <w:r>
        <w:t>Grupo Popper</w:t>
      </w:r>
    </w:p>
    <w:p w:rsidR="00921B7A" w:rsidRDefault="00921B7A" w:rsidP="00921B7A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921B7A" w:rsidRDefault="00921B7A" w:rsidP="00921B7A">
      <w:pPr>
        <w:pStyle w:val="Ttulo1"/>
      </w:pPr>
      <w:r>
        <w:lastRenderedPageBreak/>
        <w:t>Introducción</w:t>
      </w:r>
    </w:p>
    <w:p w:rsidR="00921B7A" w:rsidRDefault="00921B7A" w:rsidP="00921B7A">
      <w:r>
        <w:t>El proyecto consiste en el desarrollo de un sitio web que pueda llegar a funcionar para el departamento de computaciòn de la Facultad de Ingeniería. Este proyecto debe cumplir con cierto requisitos y tiene como objetivo principal facilitar la comunicación entre alumnos y entre alumno y docente.</w:t>
      </w:r>
    </w:p>
    <w:p w:rsidR="00921B7A" w:rsidRDefault="00921B7A" w:rsidP="00921B7A">
      <w:r>
        <w:t>Uno de los objetivos del desarrollo es partir de un CMS (Sistema de gestión de contenidos). Modificando este, tanto a nivel de configuración, como de código fuente.</w:t>
      </w:r>
    </w:p>
    <w:p w:rsidR="00921B7A" w:rsidRDefault="00921B7A" w:rsidP="00921B7A">
      <w:r>
        <w:t>Para iniciar el trabajo práctico y dada la cercanía entre las funcionalidades provistas por esta y la que se deben desarrollar se eligió la plataforma Moodle.</w:t>
      </w:r>
    </w:p>
    <w:p w:rsidR="00921B7A" w:rsidRDefault="00921B7A" w:rsidP="00921B7A">
      <w:pPr>
        <w:pStyle w:val="Ttulo1"/>
      </w:pPr>
      <w:r>
        <w:t>Moodle</w:t>
      </w:r>
    </w:p>
    <w:p w:rsidR="00921B7A" w:rsidRPr="00921B7A" w:rsidRDefault="00921B7A" w:rsidP="00921B7A">
      <w:pPr>
        <w:pStyle w:val="Cita"/>
      </w:pPr>
      <w:r>
        <w:t>“</w:t>
      </w:r>
      <w:r w:rsidRPr="00921B7A">
        <w:t>Moodle es un Ambiente Educativo Virtual, sistema de gestión de cursos, de distribución libre, que ayuda a los educadores a crear comunidades de aprendizaje en línea. Este tipo de plataformas tecnológicas también se conoce como LMS (Learning Management System).</w:t>
      </w:r>
      <w:r>
        <w:t>”</w:t>
      </w:r>
    </w:p>
    <w:sectPr w:rsidR="00921B7A" w:rsidRPr="00921B7A" w:rsidSect="000F42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21B7A"/>
    <w:rsid w:val="000F42AE"/>
    <w:rsid w:val="00921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2AE"/>
  </w:style>
  <w:style w:type="paragraph" w:styleId="Ttulo1">
    <w:name w:val="heading 1"/>
    <w:basedOn w:val="Normal"/>
    <w:next w:val="Normal"/>
    <w:link w:val="Ttulo1Car"/>
    <w:uiPriority w:val="9"/>
    <w:qFormat/>
    <w:rsid w:val="00921B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1B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21B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921B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1B7A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921B7A"/>
    <w:rPr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148</Words>
  <Characters>816</Characters>
  <Application>Microsoft Office Word</Application>
  <DocSecurity>0</DocSecurity>
  <Lines>6</Lines>
  <Paragraphs>1</Paragraphs>
  <ScaleCrop>false</ScaleCrop>
  <Company>http://www.centor.mx.gd</Company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Centor</dc:creator>
  <cp:keywords/>
  <dc:description/>
  <cp:lastModifiedBy>Centor</cp:lastModifiedBy>
  <cp:revision>1</cp:revision>
  <dcterms:created xsi:type="dcterms:W3CDTF">2011-10-19T20:14:00Z</dcterms:created>
  <dcterms:modified xsi:type="dcterms:W3CDTF">2011-10-19T20:31:00Z</dcterms:modified>
</cp:coreProperties>
</file>